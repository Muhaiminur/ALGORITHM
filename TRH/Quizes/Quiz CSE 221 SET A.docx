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171" w:rsidRDefault="00293171" w:rsidP="00293171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1C6125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Quiz CSE 221</w:t>
      </w:r>
    </w:p>
    <w:p w:rsidR="003D2CCC" w:rsidRPr="001C6125" w:rsidRDefault="003D2CCC" w:rsidP="00293171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   SET-A</w:t>
      </w:r>
    </w:p>
    <w:p w:rsidR="00293171" w:rsidRPr="001C6125" w:rsidRDefault="00293171" w:rsidP="002931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2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93171" w:rsidRPr="001C6125" w:rsidRDefault="00293171" w:rsidP="00293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Name: </w:t>
      </w:r>
    </w:p>
    <w:p w:rsidR="00293171" w:rsidRPr="001C6125" w:rsidRDefault="00293171" w:rsidP="00293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1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Student ID:</w:t>
      </w:r>
    </w:p>
    <w:p w:rsidR="00293171" w:rsidRPr="001C6125" w:rsidRDefault="00293171" w:rsidP="00293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171" w:rsidRPr="00FA2AB2" w:rsidRDefault="00D9639B" w:rsidP="002931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Question 1 </w:t>
      </w:r>
      <w:r w:rsidR="0057113A" w:rsidRPr="003F27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[3+3=6]</w:t>
      </w:r>
      <w:r w:rsidR="007B7D7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293171" w:rsidRPr="001C612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3D2CCC" w:rsidRPr="00FA2AB2">
        <w:rPr>
          <w:rFonts w:ascii="Times New Roman" w:eastAsia="Times New Roman" w:hAnsi="Times New Roman" w:cs="Times New Roman"/>
          <w:color w:val="000000"/>
          <w:sz w:val="24"/>
          <w:szCs w:val="24"/>
        </w:rPr>
        <w:t>True or False</w:t>
      </w:r>
      <w:r w:rsidR="00293171" w:rsidRPr="00FA2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Justify </w:t>
      </w:r>
      <w:r w:rsidR="009E2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any </w:t>
      </w:r>
      <w:r w:rsidR="004D037F">
        <w:rPr>
          <w:rFonts w:ascii="Times New Roman" w:eastAsia="Times New Roman" w:hAnsi="Times New Roman" w:cs="Times New Roman"/>
          <w:color w:val="000000"/>
          <w:sz w:val="24"/>
          <w:szCs w:val="24"/>
        </w:rPr>
        <w:t>Two</w:t>
      </w:r>
      <w:r w:rsidR="00487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93171" w:rsidRPr="00FA2AB2">
        <w:rPr>
          <w:rFonts w:ascii="Times New Roman" w:eastAsia="Times New Roman" w:hAnsi="Times New Roman" w:cs="Times New Roman"/>
          <w:color w:val="000000"/>
          <w:sz w:val="24"/>
          <w:szCs w:val="24"/>
        </w:rPr>
        <w:t>your answers for</w:t>
      </w:r>
    </w:p>
    <w:p w:rsidR="003D2CCC" w:rsidRPr="00FA2AB2" w:rsidRDefault="003D2CCC" w:rsidP="003D2C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AB2">
        <w:rPr>
          <w:rFonts w:ascii="Times New Roman" w:eastAsia="Times New Roman" w:hAnsi="Times New Roman" w:cs="Times New Roman"/>
          <w:sz w:val="24"/>
          <w:szCs w:val="24"/>
        </w:rPr>
        <w:t>2n</w:t>
      </w:r>
      <w:r w:rsidRPr="00FA2AB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A2AB2">
        <w:rPr>
          <w:rFonts w:ascii="Times New Roman" w:eastAsia="Times New Roman" w:hAnsi="Times New Roman" w:cs="Times New Roman"/>
          <w:sz w:val="24"/>
          <w:szCs w:val="24"/>
        </w:rPr>
        <w:t xml:space="preserve"> +10000n= O(n</w:t>
      </w:r>
      <w:r w:rsidRPr="00FA2AB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FA2AB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D2CCC" w:rsidRPr="00D07A5B" w:rsidRDefault="003D2CCC" w:rsidP="00D07A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A2AB2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FA2AB2">
        <w:rPr>
          <w:rFonts w:ascii="Times New Roman" w:eastAsia="Times New Roman" w:hAnsi="Times New Roman" w:cs="Times New Roman"/>
          <w:sz w:val="24"/>
          <w:szCs w:val="24"/>
        </w:rPr>
        <w:t xml:space="preserve"> = O(</w:t>
      </w:r>
      <w:r w:rsidRPr="00FA2AB2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FA2AB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A2AB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3D2CCC" w:rsidRPr="00FA2AB2" w:rsidRDefault="007B5C96" w:rsidP="003D2CCC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B5C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+n</w:t>
      </w:r>
      <w:r w:rsidRPr="007B5C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=O(2</w:t>
      </w:r>
      <w:r w:rsidRPr="007B5C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D2CCC" w:rsidRPr="0057113A" w:rsidRDefault="003D2CCC" w:rsidP="0057113A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FA2AB2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FA2AB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FA2AB2">
        <w:rPr>
          <w:rFonts w:ascii="Times New Roman" w:eastAsia="Times New Roman" w:hAnsi="Times New Roman" w:cs="Times New Roman"/>
          <w:sz w:val="24"/>
          <w:szCs w:val="24"/>
        </w:rPr>
        <w:t xml:space="preserve"> ≠ O(nlgn)</w:t>
      </w:r>
    </w:p>
    <w:p w:rsidR="000F1D4A" w:rsidRPr="00FA2AB2" w:rsidRDefault="000F1D4A">
      <w:pPr>
        <w:rPr>
          <w:rFonts w:ascii="Times New Roman" w:hAnsi="Times New Roman" w:cs="Times New Roman"/>
          <w:sz w:val="24"/>
          <w:szCs w:val="24"/>
        </w:rPr>
      </w:pPr>
    </w:p>
    <w:p w:rsidR="003D2CCC" w:rsidRPr="00FA2AB2" w:rsidRDefault="003D2CCC">
      <w:pPr>
        <w:rPr>
          <w:rFonts w:ascii="Times New Roman" w:hAnsi="Times New Roman" w:cs="Times New Roman"/>
          <w:sz w:val="24"/>
          <w:szCs w:val="24"/>
        </w:rPr>
      </w:pPr>
    </w:p>
    <w:p w:rsidR="003D2CCC" w:rsidRPr="00FA2AB2" w:rsidRDefault="003D2CCC" w:rsidP="003D2C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61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Question 2 [</w:t>
      </w:r>
      <w:r w:rsidR="00BC18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5+5 = </w:t>
      </w:r>
      <w:r w:rsidRPr="001C61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10]</w:t>
      </w:r>
      <w:proofErr w:type="gramStart"/>
      <w:r w:rsidRPr="001C612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FA2AB2">
        <w:rPr>
          <w:rFonts w:ascii="Times New Roman" w:eastAsia="Times New Roman" w:hAnsi="Times New Roman" w:cs="Times New Roman"/>
          <w:color w:val="000000"/>
          <w:sz w:val="24"/>
          <w:szCs w:val="24"/>
        </w:rPr>
        <w:t>Find</w:t>
      </w:r>
      <w:proofErr w:type="gramEnd"/>
      <w:r w:rsidRPr="00FA2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 the Running Time for the following Code Segments</w:t>
      </w:r>
      <w:r w:rsidRPr="001C612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D2CCC" w:rsidRPr="00FA2AB2" w:rsidRDefault="003D2CCC" w:rsidP="003D2C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2A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2A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Express it in Big-Oh Notation.</w:t>
      </w:r>
    </w:p>
    <w:p w:rsidR="003D2CCC" w:rsidRPr="001C6125" w:rsidRDefault="003D2CCC" w:rsidP="003D2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A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2A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Order them in AsymptoticOrder</w:t>
      </w:r>
      <w:r w:rsidRPr="001C612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D2CCC" w:rsidRPr="00A53FFE" w:rsidRDefault="003D2CCC" w:rsidP="003D2CCC">
      <w:pPr>
        <w:pStyle w:val="NormalWeb"/>
        <w:spacing w:before="112" w:beforeAutospacing="0" w:after="0" w:afterAutospacing="0"/>
        <w:textAlignment w:val="baseline"/>
        <w:rPr>
          <w:color w:val="000000" w:themeColor="text1"/>
        </w:rPr>
      </w:pPr>
      <w:r w:rsidRPr="001C6125">
        <w:br/>
      </w:r>
      <w:r w:rsidRPr="00FA2AB2">
        <w:rPr>
          <w:color w:val="000000" w:themeColor="text1"/>
        </w:rPr>
        <w:t>(</w:t>
      </w:r>
      <w:proofErr w:type="spellStart"/>
      <w:r w:rsidRPr="00FA2AB2">
        <w:rPr>
          <w:color w:val="000000" w:themeColor="text1"/>
        </w:rPr>
        <w:t>i</w:t>
      </w:r>
      <w:proofErr w:type="spellEnd"/>
      <w:r w:rsidRPr="00FA2AB2">
        <w:rPr>
          <w:color w:val="000000" w:themeColor="text1"/>
        </w:rPr>
        <w:t xml:space="preserve">)  </w:t>
      </w:r>
      <w:proofErr w:type="gramStart"/>
      <w:r w:rsidRPr="00FA2AB2">
        <w:rPr>
          <w:color w:val="000000" w:themeColor="text1"/>
        </w:rPr>
        <w:t>sum2</w:t>
      </w:r>
      <w:proofErr w:type="gramEnd"/>
      <w:r w:rsidRPr="00FA2AB2">
        <w:rPr>
          <w:color w:val="000000" w:themeColor="text1"/>
        </w:rPr>
        <w:t xml:space="preserve"> = 0;</w:t>
      </w:r>
      <w:r w:rsidR="00A53FFE">
        <w:rPr>
          <w:color w:val="000000" w:themeColor="text1"/>
        </w:rPr>
        <w:tab/>
      </w:r>
      <w:r w:rsidR="00A53FFE">
        <w:rPr>
          <w:color w:val="000000" w:themeColor="text1"/>
        </w:rPr>
        <w:tab/>
        <w:t>[using  formula: a+ar+ar</w:t>
      </w:r>
      <w:r w:rsidR="00A53FFE">
        <w:rPr>
          <w:color w:val="000000" w:themeColor="text1"/>
          <w:vertAlign w:val="superscript"/>
        </w:rPr>
        <w:t>2</w:t>
      </w:r>
      <w:r w:rsidR="00A53FFE">
        <w:rPr>
          <w:color w:val="000000" w:themeColor="text1"/>
        </w:rPr>
        <w:t>+…</w:t>
      </w:r>
      <w:r w:rsidR="00A53FFE" w:rsidRPr="00A53FFE">
        <w:rPr>
          <w:color w:val="000000" w:themeColor="text1"/>
        </w:rPr>
        <w:t xml:space="preserve"> </w:t>
      </w:r>
      <w:r w:rsidR="00A53FFE">
        <w:rPr>
          <w:color w:val="000000" w:themeColor="text1"/>
        </w:rPr>
        <w:t>ar</w:t>
      </w:r>
      <w:r w:rsidR="00A53FFE">
        <w:rPr>
          <w:color w:val="000000" w:themeColor="text1"/>
          <w:vertAlign w:val="superscript"/>
        </w:rPr>
        <w:t>n-1</w:t>
      </w:r>
      <w:r w:rsidR="00A53FFE">
        <w:rPr>
          <w:color w:val="000000" w:themeColor="text1"/>
        </w:rPr>
        <w:t>= a(r</w:t>
      </w:r>
      <w:r w:rsidR="00A53FFE">
        <w:rPr>
          <w:color w:val="000000" w:themeColor="text1"/>
          <w:vertAlign w:val="superscript"/>
        </w:rPr>
        <w:t>n</w:t>
      </w:r>
      <w:r w:rsidR="00A53FFE">
        <w:rPr>
          <w:color w:val="000000" w:themeColor="text1"/>
        </w:rPr>
        <w:t>-1)/(r-1)]</w:t>
      </w:r>
    </w:p>
    <w:p w:rsidR="003D2CCC" w:rsidRPr="00FA0E54" w:rsidRDefault="003D2CCC" w:rsidP="003D2CCC">
      <w:pPr>
        <w:spacing w:before="112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A0E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FA0E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(k=1; k&lt;=n; k*=2)</w:t>
      </w:r>
    </w:p>
    <w:p w:rsidR="003D2CCC" w:rsidRPr="00FA0E54" w:rsidRDefault="003D2CCC" w:rsidP="003D2CCC">
      <w:pPr>
        <w:spacing w:before="112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2A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A0E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FA0E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(j=1;</w:t>
      </w:r>
      <w:r w:rsidR="00221D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j&lt;=k</w:t>
      </w:r>
      <w:r w:rsidRPr="00FA0E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 j++)</w:t>
      </w:r>
    </w:p>
    <w:p w:rsidR="003D2CCC" w:rsidRPr="00FA0E54" w:rsidRDefault="003D2CCC" w:rsidP="003D2CCC">
      <w:pPr>
        <w:spacing w:before="112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2A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A2A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A2A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A0E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sum2</w:t>
      </w:r>
      <w:proofErr w:type="gramEnd"/>
      <w:r w:rsidRPr="00FA0E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++;</w:t>
      </w:r>
    </w:p>
    <w:p w:rsidR="0031163C" w:rsidRDefault="0031163C" w:rsidP="003D2CCC">
      <w:pPr>
        <w:spacing w:before="112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21D12" w:rsidRDefault="00221D12" w:rsidP="00741613">
      <w:pPr>
        <w:spacing w:before="112"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n)</w:t>
      </w:r>
    </w:p>
    <w:p w:rsidR="003D2CCC" w:rsidRPr="00FA2AB2" w:rsidRDefault="00221D12" w:rsidP="00741613">
      <w:pPr>
        <w:spacing w:before="112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2A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1613" w:rsidRPr="00FA2A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(ii) </w:t>
      </w:r>
      <w:proofErr w:type="gramStart"/>
      <w:r w:rsidR="00BC1F37" w:rsidRPr="00FA2AB2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 w:rsidR="00BC1F37" w:rsidRPr="00FA2AB2">
        <w:rPr>
          <w:rFonts w:ascii="Times New Roman" w:eastAsia="Times New Roman" w:hAnsi="Times New Roman" w:cs="Times New Roman"/>
          <w:sz w:val="24"/>
          <w:szCs w:val="24"/>
        </w:rPr>
        <w:t> = 0</w:t>
      </w:r>
    </w:p>
    <w:p w:rsidR="00BC1F37" w:rsidRPr="00FA2AB2" w:rsidRDefault="00BC1F37" w:rsidP="00741613">
      <w:pPr>
        <w:spacing w:before="112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AB2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A2AB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2AB2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FA2AB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2AB2">
        <w:rPr>
          <w:rFonts w:ascii="Times New Roman" w:eastAsia="Times New Roman" w:hAnsi="Times New Roman" w:cs="Times New Roman"/>
          <w:sz w:val="24"/>
          <w:szCs w:val="24"/>
        </w:rPr>
        <w:t xml:space="preserve">&lt; n; </w:t>
      </w:r>
      <w:proofErr w:type="spellStart"/>
      <w:r w:rsidRPr="00FA2AB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2AB2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BC1F37" w:rsidRPr="00FA2AB2" w:rsidRDefault="00BC1F37" w:rsidP="00741613">
      <w:pPr>
        <w:spacing w:before="112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2AB2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BC1F37" w:rsidRPr="00FA2AB2" w:rsidRDefault="00BC1F37" w:rsidP="00741613">
      <w:pPr>
        <w:spacing w:before="112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2AB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A2AB2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FA2AB2">
        <w:rPr>
          <w:rFonts w:ascii="Times New Roman" w:eastAsia="Times New Roman" w:hAnsi="Times New Roman" w:cs="Times New Roman"/>
          <w:sz w:val="24"/>
          <w:szCs w:val="24"/>
        </w:rPr>
        <w:t>j = 1; j &lt;</w:t>
      </w:r>
      <w:proofErr w:type="spellStart"/>
      <w:r w:rsidRPr="00FA2AB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2AB2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 w:rsidRPr="00FA2AB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A2AB2">
        <w:rPr>
          <w:rFonts w:ascii="Times New Roman" w:eastAsia="Times New Roman" w:hAnsi="Times New Roman" w:cs="Times New Roman"/>
          <w:sz w:val="24"/>
          <w:szCs w:val="24"/>
        </w:rPr>
        <w:t>; j++)</w:t>
      </w:r>
    </w:p>
    <w:p w:rsidR="00BC1F37" w:rsidRPr="00FA2AB2" w:rsidRDefault="00BC1F37" w:rsidP="00741613">
      <w:pPr>
        <w:spacing w:before="112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2AB2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BC1F37" w:rsidRPr="00FA2AB2" w:rsidRDefault="00BC1F37" w:rsidP="00741613">
      <w:pPr>
        <w:spacing w:before="112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2AB2">
        <w:rPr>
          <w:rFonts w:ascii="Times New Roman" w:eastAsia="Times New Roman" w:hAnsi="Times New Roman" w:cs="Times New Roman"/>
          <w:sz w:val="24"/>
          <w:szCs w:val="24"/>
        </w:rPr>
        <w:tab/>
      </w:r>
      <w:r w:rsidRPr="00FA2AB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A2AB2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FA2AB2">
        <w:rPr>
          <w:rFonts w:ascii="Times New Roman" w:eastAsia="Times New Roman" w:hAnsi="Times New Roman" w:cs="Times New Roman"/>
          <w:sz w:val="24"/>
          <w:szCs w:val="24"/>
        </w:rPr>
        <w:t>k = 0; k &lt;</w:t>
      </w:r>
      <w:proofErr w:type="spellStart"/>
      <w:r w:rsidRPr="00FA2AB2">
        <w:rPr>
          <w:rFonts w:ascii="Times New Roman" w:eastAsia="Times New Roman" w:hAnsi="Times New Roman" w:cs="Times New Roman"/>
          <w:sz w:val="24"/>
          <w:szCs w:val="24"/>
        </w:rPr>
        <w:t>n+n</w:t>
      </w:r>
      <w:proofErr w:type="spellEnd"/>
      <w:r w:rsidRPr="00FA2AB2">
        <w:rPr>
          <w:rFonts w:ascii="Times New Roman" w:eastAsia="Times New Roman" w:hAnsi="Times New Roman" w:cs="Times New Roman"/>
          <w:sz w:val="24"/>
          <w:szCs w:val="24"/>
        </w:rPr>
        <w:t>; k++)</w:t>
      </w:r>
    </w:p>
    <w:p w:rsidR="00BC1F37" w:rsidRPr="00FA2AB2" w:rsidRDefault="00BC1F37" w:rsidP="00741613">
      <w:pPr>
        <w:spacing w:before="112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2AB2">
        <w:rPr>
          <w:rFonts w:ascii="Times New Roman" w:eastAsia="Times New Roman" w:hAnsi="Times New Roman" w:cs="Times New Roman"/>
          <w:sz w:val="24"/>
          <w:szCs w:val="24"/>
        </w:rPr>
        <w:tab/>
      </w:r>
      <w:r w:rsidRPr="00FA2AB2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BC1F37" w:rsidRPr="00FA2AB2" w:rsidRDefault="00BC1F37" w:rsidP="00741613">
      <w:pPr>
        <w:spacing w:before="112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2AB2">
        <w:rPr>
          <w:rFonts w:ascii="Times New Roman" w:eastAsia="Times New Roman" w:hAnsi="Times New Roman" w:cs="Times New Roman"/>
          <w:sz w:val="24"/>
          <w:szCs w:val="24"/>
        </w:rPr>
        <w:tab/>
      </w:r>
      <w:r w:rsidRPr="00FA2AB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A2AB2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 w:rsidRPr="00FA2AB2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BC1F37" w:rsidRPr="00FA2AB2" w:rsidRDefault="00BC1F37" w:rsidP="00741613">
      <w:pPr>
        <w:spacing w:before="112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2AB2">
        <w:rPr>
          <w:rFonts w:ascii="Times New Roman" w:eastAsia="Times New Roman" w:hAnsi="Times New Roman" w:cs="Times New Roman"/>
          <w:sz w:val="24"/>
          <w:szCs w:val="24"/>
        </w:rPr>
        <w:tab/>
      </w:r>
      <w:r w:rsidRPr="00FA2AB2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BC1F37" w:rsidRDefault="00BC1F37" w:rsidP="00BC1F37">
      <w:pPr>
        <w:spacing w:before="112"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2AB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1163C" w:rsidRPr="00FA2AB2" w:rsidRDefault="0031163C" w:rsidP="00BC1F37">
      <w:pPr>
        <w:spacing w:before="112"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C1F37" w:rsidRDefault="00BC1F37" w:rsidP="00741613">
      <w:pPr>
        <w:spacing w:before="112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2AB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1163C" w:rsidRPr="0031163C" w:rsidRDefault="0031163C" w:rsidP="0031163C">
      <w:pPr>
        <w:spacing w:before="112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31163C">
        <w:rPr>
          <w:rFonts w:ascii="Times New Roman" w:eastAsia="Times New Roman" w:hAnsi="Times New Roman" w:cs="Times New Roman"/>
          <w:color w:val="FF0000"/>
          <w:sz w:val="24"/>
          <w:szCs w:val="24"/>
        </w:rPr>
        <w:t>Ans</w:t>
      </w:r>
      <w:proofErr w:type="spellEnd"/>
      <w:r w:rsidRPr="0031163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proofErr w:type="gramStart"/>
      <w:r w:rsidRPr="0031163C">
        <w:rPr>
          <w:rFonts w:ascii="Times New Roman" w:eastAsia="Times New Roman" w:hAnsi="Times New Roman" w:cs="Times New Roman"/>
          <w:color w:val="FF0000"/>
          <w:sz w:val="24"/>
          <w:szCs w:val="24"/>
        </w:rPr>
        <w:t>O(</w:t>
      </w:r>
      <w:proofErr w:type="gramEnd"/>
      <w:r w:rsidRPr="0031163C">
        <w:rPr>
          <w:rFonts w:ascii="Times New Roman" w:eastAsia="Times New Roman" w:hAnsi="Times New Roman" w:cs="Times New Roman"/>
          <w:color w:val="FF0000"/>
          <w:sz w:val="24"/>
          <w:szCs w:val="24"/>
        </w:rPr>
        <w:t>n</w:t>
      </w:r>
      <w:r w:rsidRPr="0031163C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>4</w:t>
      </w:r>
      <w:r w:rsidRPr="0031163C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:rsidR="0031163C" w:rsidRPr="00FA2AB2" w:rsidRDefault="0031163C" w:rsidP="00741613">
      <w:pPr>
        <w:spacing w:before="112"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21D12" w:rsidRPr="00FA2AB2" w:rsidRDefault="00221D12" w:rsidP="00221D12">
      <w:pPr>
        <w:pStyle w:val="NormalWeb"/>
        <w:spacing w:before="112" w:beforeAutospacing="0" w:after="0" w:afterAutospacing="0"/>
        <w:textAlignment w:val="baseline"/>
        <w:rPr>
          <w:color w:val="000000" w:themeColor="text1"/>
        </w:rPr>
      </w:pPr>
      <w:r w:rsidRPr="00FA2AB2">
        <w:rPr>
          <w:color w:val="000000" w:themeColor="text1"/>
        </w:rPr>
        <w:t>(i</w:t>
      </w:r>
      <w:r>
        <w:rPr>
          <w:color w:val="000000" w:themeColor="text1"/>
        </w:rPr>
        <w:t>ii</w:t>
      </w:r>
      <w:r w:rsidRPr="00FA2AB2">
        <w:rPr>
          <w:color w:val="000000" w:themeColor="text1"/>
        </w:rPr>
        <w:t>)  sum2 = 0;</w:t>
      </w:r>
      <w:r w:rsidR="00A53FFE">
        <w:rPr>
          <w:color w:val="000000" w:themeColor="text1"/>
        </w:rPr>
        <w:tab/>
        <w:t>[1+2+3+…+n=(n/2){2a+(n-1)d}]</w:t>
      </w:r>
    </w:p>
    <w:p w:rsidR="00221D12" w:rsidRPr="00FA0E54" w:rsidRDefault="00221D12" w:rsidP="00221D12">
      <w:pPr>
        <w:spacing w:before="112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A0E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FA0E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(k=1; k&lt;=n; k*=2)</w:t>
      </w:r>
    </w:p>
    <w:p w:rsidR="00221D12" w:rsidRPr="00FA0E54" w:rsidRDefault="00221D12" w:rsidP="00221D12">
      <w:pPr>
        <w:spacing w:before="112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2A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A0E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FA0E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(j=1;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j&lt;=n</w:t>
      </w:r>
      <w:r w:rsidRPr="00FA0E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 j++)</w:t>
      </w:r>
    </w:p>
    <w:p w:rsidR="00221D12" w:rsidRPr="00FA0E54" w:rsidRDefault="00221D12" w:rsidP="00221D12">
      <w:pPr>
        <w:spacing w:before="112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2A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A2A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A2A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A0E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sum2</w:t>
      </w:r>
      <w:proofErr w:type="gramEnd"/>
      <w:r w:rsidRPr="00FA0E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++;</w:t>
      </w:r>
    </w:p>
    <w:p w:rsidR="00221D12" w:rsidRDefault="00221D12" w:rsidP="00221D12">
      <w:pPr>
        <w:spacing w:before="112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21D12" w:rsidRDefault="00221D12" w:rsidP="00221D12">
      <w:pPr>
        <w:spacing w:before="112"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O(</w:t>
      </w:r>
      <w:proofErr w:type="spellStart"/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nlogn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:rsidR="00467687" w:rsidRPr="00FA2AB2" w:rsidRDefault="00467687" w:rsidP="00467687">
      <w:pPr>
        <w:spacing w:before="112"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7113A" w:rsidRDefault="0057113A" w:rsidP="0046768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61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Question </w:t>
      </w:r>
      <w:r w:rsidRPr="003F27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[5+2+3=10+2(Bonus)</w:t>
      </w:r>
      <w:r w:rsidRPr="001C61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]</w:t>
      </w:r>
      <w:bookmarkStart w:id="0" w:name="_GoBack"/>
      <w:bookmarkEnd w:id="0"/>
      <w:r w:rsidRPr="001C612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467687" w:rsidRPr="00FA2AB2" w:rsidRDefault="00467687" w:rsidP="00467687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2A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Apply Merge Sort for the following sequence of numbers. Divide the N-element sequence into </w:t>
      </w:r>
      <w:r w:rsidRPr="00FA2AB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Three</w:t>
      </w:r>
      <w:r w:rsidRPr="00FA2A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Subsequences of </w:t>
      </w:r>
      <w:r w:rsidRPr="00FA2AB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n/3</w:t>
      </w:r>
      <w:r w:rsidRPr="00FA2A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elements each.</w:t>
      </w:r>
    </w:p>
    <w:p w:rsidR="00467687" w:rsidRPr="00FA2AB2" w:rsidRDefault="00467687" w:rsidP="00467687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2A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 the simulation of every step.</w:t>
      </w:r>
    </w:p>
    <w:tbl>
      <w:tblPr>
        <w:tblW w:w="5118" w:type="dxa"/>
        <w:tblInd w:w="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66"/>
        <w:gridCol w:w="590"/>
        <w:gridCol w:w="566"/>
        <w:gridCol w:w="566"/>
        <w:gridCol w:w="566"/>
        <w:gridCol w:w="566"/>
        <w:gridCol w:w="566"/>
        <w:gridCol w:w="566"/>
        <w:gridCol w:w="566"/>
      </w:tblGrid>
      <w:tr w:rsidR="00467687" w:rsidRPr="00FA2AB2" w:rsidTr="00E3608D">
        <w:trPr>
          <w:trHeight w:val="372"/>
        </w:trPr>
        <w:tc>
          <w:tcPr>
            <w:tcW w:w="5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687" w:rsidRPr="00FA2AB2" w:rsidRDefault="00467687" w:rsidP="00E360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2AB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687" w:rsidRPr="00FA2AB2" w:rsidRDefault="00467687" w:rsidP="00E360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2A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687" w:rsidRPr="00FA2AB2" w:rsidRDefault="00467687" w:rsidP="00E360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2AB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687" w:rsidRPr="00FA2AB2" w:rsidRDefault="00467687" w:rsidP="00E360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2AB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687" w:rsidRPr="00FA2AB2" w:rsidRDefault="00467687" w:rsidP="00E360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2AB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687" w:rsidRPr="00FA2AB2" w:rsidRDefault="00467687" w:rsidP="00E360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2AB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687" w:rsidRPr="00FA2AB2" w:rsidRDefault="00467687" w:rsidP="00E360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2AB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6" w:type="dxa"/>
          </w:tcPr>
          <w:p w:rsidR="00467687" w:rsidRPr="00FA2AB2" w:rsidRDefault="00467687" w:rsidP="00E360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A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6" w:type="dxa"/>
          </w:tcPr>
          <w:p w:rsidR="00467687" w:rsidRPr="00FA2AB2" w:rsidRDefault="00467687" w:rsidP="00E360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AB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467687" w:rsidRPr="00FA2AB2" w:rsidRDefault="00467687" w:rsidP="00467687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67687" w:rsidRPr="00FA2AB2" w:rsidRDefault="00467687" w:rsidP="00467687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2A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Write down Recurrence Relation. </w:t>
      </w:r>
    </w:p>
    <w:p w:rsidR="00467687" w:rsidRPr="00FA2AB2" w:rsidRDefault="00467687" w:rsidP="00467687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2A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Draw the Recursion Tree. </w:t>
      </w:r>
    </w:p>
    <w:p w:rsidR="003D2CCC" w:rsidRPr="00FA2AB2" w:rsidRDefault="00467687" w:rsidP="00467687">
      <w:pPr>
        <w:rPr>
          <w:rFonts w:ascii="Times New Roman" w:hAnsi="Times New Roman" w:cs="Times New Roman"/>
          <w:sz w:val="24"/>
          <w:szCs w:val="24"/>
        </w:rPr>
      </w:pPr>
      <w:r w:rsidRPr="00FA2A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 Total Cost.</w:t>
      </w:r>
    </w:p>
    <w:sectPr w:rsidR="003D2CCC" w:rsidRPr="00FA2AB2" w:rsidSect="00682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F17C7"/>
    <w:multiLevelType w:val="hybridMultilevel"/>
    <w:tmpl w:val="0802AE0C"/>
    <w:lvl w:ilvl="0" w:tplc="6F3A6DC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attachedTemplate r:id="rId1"/>
  <w:defaultTabStop w:val="720"/>
  <w:characterSpacingControl w:val="doNotCompress"/>
  <w:compat/>
  <w:rsids>
    <w:rsidRoot w:val="00293171"/>
    <w:rsid w:val="000150D3"/>
    <w:rsid w:val="0006623F"/>
    <w:rsid w:val="000F1D4A"/>
    <w:rsid w:val="00221D12"/>
    <w:rsid w:val="002254A0"/>
    <w:rsid w:val="00293171"/>
    <w:rsid w:val="0031163C"/>
    <w:rsid w:val="003D2CCC"/>
    <w:rsid w:val="00467687"/>
    <w:rsid w:val="0048739E"/>
    <w:rsid w:val="004D037F"/>
    <w:rsid w:val="0057113A"/>
    <w:rsid w:val="005D1777"/>
    <w:rsid w:val="0068235D"/>
    <w:rsid w:val="006A2279"/>
    <w:rsid w:val="00741613"/>
    <w:rsid w:val="007B5C96"/>
    <w:rsid w:val="007B7D73"/>
    <w:rsid w:val="009E227D"/>
    <w:rsid w:val="00A53FFE"/>
    <w:rsid w:val="00B35A7A"/>
    <w:rsid w:val="00BC183A"/>
    <w:rsid w:val="00BC1F37"/>
    <w:rsid w:val="00C41817"/>
    <w:rsid w:val="00CA0F93"/>
    <w:rsid w:val="00D07A5B"/>
    <w:rsid w:val="00D9639B"/>
    <w:rsid w:val="00FA2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171"/>
  </w:style>
  <w:style w:type="paragraph" w:styleId="Heading1">
    <w:name w:val="heading 1"/>
    <w:basedOn w:val="Normal"/>
    <w:next w:val="Normal"/>
    <w:link w:val="Heading1Char"/>
    <w:uiPriority w:val="9"/>
    <w:qFormat/>
    <w:rsid w:val="006823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3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3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3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23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23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823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823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823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3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23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23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823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823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823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8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823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823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823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3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3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23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8235D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8235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8235D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8235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823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8235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35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35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8235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8235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8235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3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68235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2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40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t.hashem</cp:lastModifiedBy>
  <cp:revision>5</cp:revision>
  <dcterms:created xsi:type="dcterms:W3CDTF">2014-06-29T07:46:00Z</dcterms:created>
  <dcterms:modified xsi:type="dcterms:W3CDTF">2015-02-13T09:22:00Z</dcterms:modified>
</cp:coreProperties>
</file>