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B01" w:rsidRDefault="00C82B01" w:rsidP="00C82B01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1C6125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Quiz CSE 221</w:t>
      </w:r>
    </w:p>
    <w:p w:rsidR="00C82B01" w:rsidRPr="001C6125" w:rsidRDefault="00C82B01" w:rsidP="00C82B01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SET-B</w:t>
      </w:r>
    </w:p>
    <w:p w:rsidR="00C82B01" w:rsidRPr="001C6125" w:rsidRDefault="00C82B01" w:rsidP="00C82B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2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82B01" w:rsidRPr="001C6125" w:rsidRDefault="00C82B01" w:rsidP="00C82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Name: </w:t>
      </w:r>
    </w:p>
    <w:p w:rsidR="00C82B01" w:rsidRPr="001C6125" w:rsidRDefault="00C82B01" w:rsidP="00C82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Student ID:</w:t>
      </w:r>
    </w:p>
    <w:p w:rsidR="00C82B01" w:rsidRPr="001C6125" w:rsidRDefault="00C82B01" w:rsidP="00C82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2B01" w:rsidRPr="003F2786" w:rsidRDefault="00B6715F" w:rsidP="00C82B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7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Question 1 [3+3=6</w:t>
      </w:r>
      <w:r w:rsidR="00C82B01" w:rsidRPr="003F27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]</w:t>
      </w:r>
      <w:r w:rsidR="00C82B01" w:rsidRPr="001C6125">
        <w:rPr>
          <w:rFonts w:ascii="Times New Roman" w:eastAsia="Times New Roman" w:hAnsi="Times New Roman" w:cs="Times New Roman"/>
          <w:color w:val="000000"/>
          <w:sz w:val="24"/>
          <w:szCs w:val="24"/>
        </w:rPr>
        <w:t>:  </w:t>
      </w:r>
      <w:r w:rsidR="00C82B01"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True or False? Justify </w:t>
      </w:r>
      <w:r w:rsidR="00E50D36"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any </w:t>
      </w:r>
      <w:r w:rsidR="00353123"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two </w:t>
      </w:r>
      <w:r w:rsidR="00C82B01"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>your answers for</w:t>
      </w:r>
    </w:p>
    <w:p w:rsidR="003E11C6" w:rsidRPr="003F2786" w:rsidRDefault="003E11C6" w:rsidP="003E11C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786">
        <w:rPr>
          <w:rFonts w:ascii="Times New Roman" w:eastAsia="Times New Roman" w:hAnsi="Times New Roman" w:cs="Times New Roman"/>
          <w:sz w:val="24"/>
          <w:szCs w:val="24"/>
        </w:rPr>
        <w:t>2n</w:t>
      </w:r>
      <w:r w:rsidRPr="003F278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3F2786">
        <w:rPr>
          <w:rFonts w:ascii="Times New Roman" w:eastAsia="Times New Roman" w:hAnsi="Times New Roman" w:cs="Times New Roman"/>
          <w:sz w:val="24"/>
          <w:szCs w:val="24"/>
        </w:rPr>
        <w:t>+2 = O(n</w:t>
      </w:r>
      <w:r w:rsidRPr="003F278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3F278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82B01" w:rsidRPr="003F2786" w:rsidRDefault="00C82B01" w:rsidP="00E50D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786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F851F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4.3 </w:t>
      </w:r>
      <w:r w:rsidRPr="003F2786">
        <w:rPr>
          <w:rFonts w:ascii="Times New Roman" w:eastAsia="Times New Roman" w:hAnsi="Times New Roman" w:cs="Times New Roman"/>
          <w:sz w:val="24"/>
          <w:szCs w:val="24"/>
        </w:rPr>
        <w:t>≠ O(n</w:t>
      </w:r>
      <w:r w:rsidRPr="00F851F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3F278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82B01" w:rsidRPr="003F2786" w:rsidRDefault="001A612C" w:rsidP="00C82B01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</m:rad>
      </m:oMath>
      <w:r w:rsidR="003F4A0C">
        <w:rPr>
          <w:rFonts w:ascii="Times New Roman" w:eastAsia="Times New Roman" w:hAnsi="Times New Roman" w:cs="Times New Roman"/>
          <w:sz w:val="24"/>
          <w:szCs w:val="24"/>
        </w:rPr>
        <w:t xml:space="preserve"> = O</w:t>
      </w:r>
      <w:r w:rsidR="00C82B01" w:rsidRPr="003F2786">
        <w:rPr>
          <w:rFonts w:ascii="Times New Roman" w:eastAsia="Times New Roman" w:hAnsi="Times New Roman" w:cs="Times New Roman"/>
          <w:sz w:val="24"/>
          <w:szCs w:val="24"/>
        </w:rPr>
        <w:t>(logn)</w:t>
      </w:r>
    </w:p>
    <w:p w:rsidR="003E11C6" w:rsidRPr="003F2786" w:rsidRDefault="003E11C6" w:rsidP="003E11C6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786">
        <w:rPr>
          <w:rFonts w:ascii="Times New Roman" w:eastAsia="Times New Roman" w:hAnsi="Times New Roman" w:cs="Times New Roman"/>
          <w:sz w:val="24"/>
          <w:szCs w:val="24"/>
        </w:rPr>
        <w:t xml:space="preserve">½ </w:t>
      </w:r>
      <w:r w:rsidR="0099254D" w:rsidRPr="003F2786">
        <w:rPr>
          <w:rFonts w:ascii="Times New Roman" w:eastAsia="Times New Roman" w:hAnsi="Times New Roman" w:cs="Times New Roman"/>
          <w:sz w:val="24"/>
          <w:szCs w:val="24"/>
        </w:rPr>
        <w:t>n</w:t>
      </w:r>
      <w:r w:rsidR="0099254D" w:rsidRPr="003F278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F851F1">
        <w:rPr>
          <w:rFonts w:ascii="Times New Roman" w:eastAsia="Times New Roman" w:hAnsi="Times New Roman" w:cs="Times New Roman"/>
          <w:sz w:val="24"/>
          <w:szCs w:val="24"/>
        </w:rPr>
        <w:t xml:space="preserve"> -2n = O</w:t>
      </w:r>
      <w:r w:rsidR="0099254D" w:rsidRPr="003F2786">
        <w:rPr>
          <w:rFonts w:ascii="Times New Roman" w:eastAsia="Times New Roman" w:hAnsi="Times New Roman" w:cs="Times New Roman"/>
          <w:sz w:val="24"/>
          <w:szCs w:val="24"/>
        </w:rPr>
        <w:t>(</w:t>
      </w:r>
      <w:r w:rsidR="0099254D" w:rsidRPr="003F2786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="0099254D" w:rsidRPr="003F278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99254D" w:rsidRPr="003F2786">
        <w:rPr>
          <w:rFonts w:ascii="Times New Roman" w:eastAsia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0F1D4A" w:rsidRPr="003F2786" w:rsidRDefault="000F1D4A">
      <w:pPr>
        <w:rPr>
          <w:rFonts w:ascii="Times New Roman" w:hAnsi="Times New Roman" w:cs="Times New Roman"/>
          <w:sz w:val="24"/>
          <w:szCs w:val="24"/>
        </w:rPr>
      </w:pPr>
    </w:p>
    <w:p w:rsidR="00196E01" w:rsidRDefault="00196E01" w:rsidP="00621D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C61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Question 2 [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5+5 = </w:t>
      </w:r>
      <w:r w:rsidRPr="001C61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]:</w:t>
      </w:r>
    </w:p>
    <w:p w:rsidR="00621D9D" w:rsidRPr="003F2786" w:rsidRDefault="00621D9D" w:rsidP="00621D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>Find out the Running Time for the following Code Segments</w:t>
      </w:r>
      <w:r w:rsidRPr="001C612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21D9D" w:rsidRPr="003F2786" w:rsidRDefault="00621D9D" w:rsidP="00621D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>Express it in Big-Oh Notation.</w:t>
      </w:r>
    </w:p>
    <w:p w:rsidR="00621D9D" w:rsidRPr="001C6125" w:rsidRDefault="00621D9D" w:rsidP="0062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>Order them in AsymptoticOrder</w:t>
      </w:r>
      <w:r w:rsidRPr="001C612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86A58" w:rsidRPr="003F2786" w:rsidRDefault="00A86A58" w:rsidP="00A86A58">
      <w:pPr>
        <w:spacing w:after="0" w:line="21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86A58" w:rsidRPr="003F2786" w:rsidRDefault="00A86A58" w:rsidP="00A86A58">
      <w:pPr>
        <w:spacing w:after="0" w:line="21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End"/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86A58" w:rsidRPr="003F2786" w:rsidRDefault="00A86A58" w:rsidP="00A86A58">
      <w:pPr>
        <w:spacing w:after="0" w:line="21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86A58" w:rsidRPr="00502DFE" w:rsidRDefault="00A86A58" w:rsidP="00A86A58">
      <w:pPr>
        <w:spacing w:after="0" w:line="21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>intfun</w:t>
      </w:r>
      <w:proofErr w:type="spellEnd"/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>intn</w:t>
      </w:r>
      <w:proofErr w:type="spellEnd"/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86A58" w:rsidRPr="00502DFE" w:rsidRDefault="00A86A58" w:rsidP="00A86A58">
      <w:pPr>
        <w:spacing w:after="0" w:line="21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A86A58" w:rsidRPr="00502DFE" w:rsidRDefault="00A86A58" w:rsidP="00A86A58">
      <w:pPr>
        <w:spacing w:after="0" w:line="21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r w:rsidR="00B63711"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proofErr w:type="spellEnd"/>
      <w:r w:rsidR="00B637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>count = 0;</w:t>
      </w:r>
    </w:p>
    <w:p w:rsidR="00A86A58" w:rsidRPr="00502DFE" w:rsidRDefault="00A86A58" w:rsidP="00A86A58">
      <w:pPr>
        <w:spacing w:after="0" w:line="21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="00B637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n; </w:t>
      </w:r>
      <w:proofErr w:type="spellStart"/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0; </w:t>
      </w:r>
      <w:proofErr w:type="spellStart"/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/= 2)</w:t>
      </w:r>
    </w:p>
    <w:p w:rsidR="00A86A58" w:rsidRPr="00502DFE" w:rsidRDefault="00A86A58" w:rsidP="00A86A58">
      <w:pPr>
        <w:spacing w:after="0" w:line="21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gramStart"/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="00B637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>j = 0; j &lt; n; j++)</w:t>
      </w:r>
    </w:p>
    <w:p w:rsidR="00A86A58" w:rsidRPr="00502DFE" w:rsidRDefault="00A86A58" w:rsidP="00A86A58">
      <w:pPr>
        <w:spacing w:after="0" w:line="21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>count</w:t>
      </w:r>
      <w:proofErr w:type="gramEnd"/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1;</w:t>
      </w:r>
    </w:p>
    <w:p w:rsidR="00A86A58" w:rsidRPr="00502DFE" w:rsidRDefault="00A86A58" w:rsidP="00A86A58">
      <w:pPr>
        <w:spacing w:after="0" w:line="21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="00B637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>count;</w:t>
      </w:r>
    </w:p>
    <w:p w:rsidR="00A86A58" w:rsidRDefault="00A86A58" w:rsidP="00A86A58">
      <w:pPr>
        <w:spacing w:after="0" w:line="21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78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63711" w:rsidRDefault="00B63711" w:rsidP="00A86A58">
      <w:pPr>
        <w:spacing w:after="0" w:line="21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3711" w:rsidRPr="003F2786" w:rsidRDefault="00B63711" w:rsidP="00A86A58">
      <w:pPr>
        <w:spacing w:after="0" w:line="21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807063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e>
        </m:func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171F7" w:rsidRPr="00502DFE" w:rsidRDefault="005171F7" w:rsidP="00A86A58">
      <w:pPr>
        <w:spacing w:after="0" w:line="21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D9D" w:rsidRPr="003F2786" w:rsidRDefault="005171F7">
      <w:pPr>
        <w:rPr>
          <w:rFonts w:ascii="Times New Roman" w:hAnsi="Times New Roman" w:cs="Times New Roman"/>
          <w:sz w:val="24"/>
          <w:szCs w:val="24"/>
        </w:rPr>
      </w:pPr>
      <w:r w:rsidRPr="003F2786">
        <w:rPr>
          <w:rFonts w:ascii="Times New Roman" w:hAnsi="Times New Roman" w:cs="Times New Roman"/>
          <w:sz w:val="24"/>
          <w:szCs w:val="24"/>
        </w:rPr>
        <w:t>(ii)</w:t>
      </w:r>
    </w:p>
    <w:p w:rsidR="005171F7" w:rsidRPr="003F2786" w:rsidRDefault="005171F7" w:rsidP="005171F7">
      <w:pPr>
        <w:spacing w:before="112"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F27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3F27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inti</w:t>
      </w:r>
      <w:proofErr w:type="spellEnd"/>
      <w:r w:rsidRPr="003F27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=0;i&lt;n+100; ++</w:t>
      </w:r>
      <w:proofErr w:type="spellStart"/>
      <w:r w:rsidRPr="003F27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F27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){</w:t>
      </w:r>
    </w:p>
    <w:p w:rsidR="005171F7" w:rsidRPr="003F2786" w:rsidRDefault="005171F7" w:rsidP="005171F7">
      <w:pPr>
        <w:spacing w:before="112"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27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3F27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3F27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3F27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 = 0; j&lt;</w:t>
      </w:r>
      <w:proofErr w:type="spellStart"/>
      <w:r w:rsidRPr="003F27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F27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 n; ++j){</w:t>
      </w:r>
    </w:p>
    <w:p w:rsidR="005171F7" w:rsidRPr="003F2786" w:rsidRDefault="005171F7" w:rsidP="005171F7">
      <w:pPr>
        <w:spacing w:before="112"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F27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</w:t>
      </w:r>
      <w:proofErr w:type="gramEnd"/>
      <w:r w:rsidRPr="003F27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F27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sum+j</w:t>
      </w:r>
      <w:proofErr w:type="spellEnd"/>
      <w:r w:rsidRPr="003F27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5171F7" w:rsidRPr="003F2786" w:rsidRDefault="005171F7" w:rsidP="005171F7">
      <w:pPr>
        <w:spacing w:before="112"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27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5171F7" w:rsidRPr="003F2786" w:rsidRDefault="005171F7" w:rsidP="005171F7">
      <w:pPr>
        <w:spacing w:before="112"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27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5171F7" w:rsidRPr="003F2786" w:rsidRDefault="005171F7" w:rsidP="00A83B25">
      <w:pPr>
        <w:spacing w:before="112"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F27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3F27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3F27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k=0; k &lt; n+ n; ++k)</w:t>
      </w:r>
    </w:p>
    <w:p w:rsidR="005171F7" w:rsidRPr="003F2786" w:rsidRDefault="005171F7" w:rsidP="00A83B25">
      <w:pPr>
        <w:spacing w:before="112"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27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5171F7" w:rsidRPr="003F2786" w:rsidRDefault="005171F7" w:rsidP="00A83B25">
      <w:pPr>
        <w:spacing w:before="112"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F27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c[</w:t>
      </w:r>
      <w:proofErr w:type="gramEnd"/>
      <w:r w:rsidRPr="003F27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k] = c[k] + sum</w:t>
      </w:r>
    </w:p>
    <w:p w:rsidR="005171F7" w:rsidRDefault="005171F7" w:rsidP="00A83B25">
      <w:pPr>
        <w:spacing w:before="112"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27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124B19" w:rsidRDefault="00124B19" w:rsidP="00A83B25">
      <w:pPr>
        <w:spacing w:before="112"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24B19" w:rsidRPr="003F2786" w:rsidRDefault="00124B19" w:rsidP="00A83B25">
      <w:pPr>
        <w:spacing w:before="112"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r w:rsidRPr="00124B19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n) = O(n)</w:t>
      </w:r>
    </w:p>
    <w:p w:rsidR="005171F7" w:rsidRPr="003F2786" w:rsidRDefault="005171F7">
      <w:pPr>
        <w:rPr>
          <w:rFonts w:ascii="Times New Roman" w:hAnsi="Times New Roman" w:cs="Times New Roman"/>
          <w:sz w:val="24"/>
          <w:szCs w:val="24"/>
        </w:rPr>
      </w:pPr>
    </w:p>
    <w:p w:rsidR="0020355B" w:rsidRPr="003F2786" w:rsidRDefault="0020355B" w:rsidP="0020355B">
      <w:pPr>
        <w:spacing w:before="112"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C61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Question </w:t>
      </w:r>
      <w:r w:rsidRPr="003F27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="008B41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[5+2+3=10</w:t>
      </w:r>
      <w:r w:rsidR="00906E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+2(Bonus)</w:t>
      </w:r>
      <w:r w:rsidRPr="001C61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]</w:t>
      </w:r>
      <w:r w:rsidRPr="001C612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0355B" w:rsidRPr="003E7592" w:rsidRDefault="0020355B" w:rsidP="003E7592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E75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Apply Merge Sort for the following sequence of numbers. Divide the N-element sequence into </w:t>
      </w:r>
      <w:r w:rsidRPr="003E759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Three</w:t>
      </w:r>
      <w:r w:rsidRPr="003E75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Subsequences of </w:t>
      </w:r>
      <w:r w:rsidRPr="003E759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n/3</w:t>
      </w:r>
      <w:r w:rsidRPr="003E75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elements each.</w:t>
      </w:r>
    </w:p>
    <w:p w:rsidR="0020355B" w:rsidRPr="003F2786" w:rsidRDefault="0020355B" w:rsidP="003E7592">
      <w:pPr>
        <w:spacing w:after="24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27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 the simulation of every step.</w:t>
      </w:r>
    </w:p>
    <w:tbl>
      <w:tblPr>
        <w:tblW w:w="5118" w:type="dxa"/>
        <w:tblInd w:w="12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66"/>
        <w:gridCol w:w="590"/>
        <w:gridCol w:w="566"/>
        <w:gridCol w:w="566"/>
        <w:gridCol w:w="566"/>
        <w:gridCol w:w="566"/>
        <w:gridCol w:w="566"/>
        <w:gridCol w:w="566"/>
        <w:gridCol w:w="566"/>
      </w:tblGrid>
      <w:tr w:rsidR="0020355B" w:rsidRPr="003F2786" w:rsidTr="003E7592">
        <w:trPr>
          <w:trHeight w:val="372"/>
        </w:trPr>
        <w:tc>
          <w:tcPr>
            <w:tcW w:w="5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5B" w:rsidRPr="003F2786" w:rsidRDefault="0020355B" w:rsidP="00E360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78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5B" w:rsidRPr="003F2786" w:rsidRDefault="0020355B" w:rsidP="00E360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7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5B" w:rsidRPr="003F2786" w:rsidRDefault="0020355B" w:rsidP="00E360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78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5B" w:rsidRPr="003F2786" w:rsidRDefault="0020355B" w:rsidP="00E360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78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5B" w:rsidRPr="003F2786" w:rsidRDefault="0020355B" w:rsidP="00E360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78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5B" w:rsidRPr="003F2786" w:rsidRDefault="0020355B" w:rsidP="00E360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7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55B" w:rsidRPr="003F2786" w:rsidRDefault="0020355B" w:rsidP="00E360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7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6" w:type="dxa"/>
          </w:tcPr>
          <w:p w:rsidR="0020355B" w:rsidRPr="003F2786" w:rsidRDefault="0020355B" w:rsidP="00E360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7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6" w:type="dxa"/>
          </w:tcPr>
          <w:p w:rsidR="0020355B" w:rsidRPr="003F2786" w:rsidRDefault="0020355B" w:rsidP="00E360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78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20355B" w:rsidRPr="003F2786" w:rsidRDefault="0020355B" w:rsidP="0020355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0355B" w:rsidRPr="003E7592" w:rsidRDefault="0020355B" w:rsidP="003E7592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E75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Write down Recurrence Relation. </w:t>
      </w:r>
    </w:p>
    <w:p w:rsidR="0020355B" w:rsidRPr="003E7592" w:rsidRDefault="0020355B" w:rsidP="003E7592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E75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Draw the Recursion Tree. </w:t>
      </w:r>
    </w:p>
    <w:p w:rsidR="0020355B" w:rsidRPr="003E7592" w:rsidRDefault="0020355B" w:rsidP="003E75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75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 Total Cost.</w:t>
      </w:r>
      <w:r w:rsidR="00473BD5" w:rsidRPr="00ED1F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(Bonus)</w:t>
      </w:r>
    </w:p>
    <w:p w:rsidR="00282539" w:rsidRDefault="00282539"/>
    <w:sectPr w:rsidR="00282539" w:rsidSect="0020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F17C7"/>
    <w:multiLevelType w:val="hybridMultilevel"/>
    <w:tmpl w:val="0802AE0C"/>
    <w:lvl w:ilvl="0" w:tplc="6F3A6DC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26CAF"/>
    <w:multiLevelType w:val="hybridMultilevel"/>
    <w:tmpl w:val="281C1210"/>
    <w:lvl w:ilvl="0" w:tplc="887C93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attachedTemplate r:id="rId1"/>
  <w:defaultTabStop w:val="720"/>
  <w:characterSpacingControl w:val="doNotCompress"/>
  <w:compat/>
  <w:rsids>
    <w:rsidRoot w:val="00C82B01"/>
    <w:rsid w:val="000F1D4A"/>
    <w:rsid w:val="00124B19"/>
    <w:rsid w:val="00196E01"/>
    <w:rsid w:val="001A612C"/>
    <w:rsid w:val="0020355B"/>
    <w:rsid w:val="00204C9B"/>
    <w:rsid w:val="00282539"/>
    <w:rsid w:val="00353123"/>
    <w:rsid w:val="003E11C6"/>
    <w:rsid w:val="003E7592"/>
    <w:rsid w:val="003F2786"/>
    <w:rsid w:val="003F4A0C"/>
    <w:rsid w:val="00473BD5"/>
    <w:rsid w:val="005171F7"/>
    <w:rsid w:val="00621D9D"/>
    <w:rsid w:val="00807063"/>
    <w:rsid w:val="00887205"/>
    <w:rsid w:val="008B416F"/>
    <w:rsid w:val="00906E03"/>
    <w:rsid w:val="0099254D"/>
    <w:rsid w:val="00A83B25"/>
    <w:rsid w:val="00A86A58"/>
    <w:rsid w:val="00B00253"/>
    <w:rsid w:val="00B63711"/>
    <w:rsid w:val="00B6715F"/>
    <w:rsid w:val="00C53630"/>
    <w:rsid w:val="00C82B01"/>
    <w:rsid w:val="00E50D36"/>
    <w:rsid w:val="00ED1F82"/>
    <w:rsid w:val="00F851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B01"/>
  </w:style>
  <w:style w:type="paragraph" w:styleId="Heading1">
    <w:name w:val="heading 1"/>
    <w:basedOn w:val="Normal"/>
    <w:next w:val="Normal"/>
    <w:link w:val="Heading1Char"/>
    <w:uiPriority w:val="9"/>
    <w:qFormat/>
    <w:rsid w:val="00204C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C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C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4C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4C9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04C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04C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04C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04C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C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4C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4C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4C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04C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04C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04C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04C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04C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04C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4C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C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4C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04C9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204C9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04C9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04C9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04C9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04C9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C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C9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04C9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04C9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04C9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04C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C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204C9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F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0706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2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tahsina</cp:lastModifiedBy>
  <cp:revision>5</cp:revision>
  <dcterms:created xsi:type="dcterms:W3CDTF">2014-06-29T07:46:00Z</dcterms:created>
  <dcterms:modified xsi:type="dcterms:W3CDTF">2014-08-09T06:21:00Z</dcterms:modified>
</cp:coreProperties>
</file>